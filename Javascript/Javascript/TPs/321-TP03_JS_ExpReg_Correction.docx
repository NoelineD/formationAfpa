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D5C1" w14:textId="77777777" w:rsidR="00B80DE7" w:rsidRDefault="006753A8" w:rsidP="00B80DE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sz w:val="24"/>
        </w:rPr>
      </w:pPr>
      <w:r>
        <w:rPr>
          <w:b/>
          <w:sz w:val="24"/>
        </w:rPr>
        <w:t>Objectif :</w:t>
      </w:r>
      <w:r>
        <w:rPr>
          <w:sz w:val="24"/>
        </w:rPr>
        <w:t xml:space="preserve"> Savoir écrire une expression régulière</w:t>
      </w:r>
    </w:p>
    <w:p w14:paraId="49BE45F9" w14:textId="77777777" w:rsidR="00B80DE7" w:rsidRDefault="00B80DE7" w:rsidP="00B80DE7">
      <w:pPr>
        <w:rPr>
          <w:sz w:val="24"/>
        </w:rPr>
      </w:pPr>
    </w:p>
    <w:p w14:paraId="238F3AD9" w14:textId="77777777" w:rsidR="00B80DE7" w:rsidRDefault="00B80DE7" w:rsidP="00B80DE7">
      <w:pPr>
        <w:pBdr>
          <w:top w:val="dotted" w:sz="4" w:space="0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b/>
          <w:sz w:val="24"/>
        </w:rPr>
      </w:pPr>
      <w:r>
        <w:rPr>
          <w:b/>
          <w:sz w:val="24"/>
        </w:rPr>
        <w:t xml:space="preserve">Techniques abordées : </w:t>
      </w:r>
    </w:p>
    <w:p w14:paraId="48D1650F" w14:textId="77777777" w:rsidR="000023EB" w:rsidRDefault="00B80DE7" w:rsidP="000023EB">
      <w:pPr>
        <w:pBdr>
          <w:top w:val="dotted" w:sz="4" w:space="0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sz w:val="24"/>
        </w:rPr>
      </w:pPr>
      <w:r>
        <w:rPr>
          <w:sz w:val="24"/>
        </w:rPr>
        <w:tab/>
      </w:r>
      <w:r w:rsidR="000023EB" w:rsidRPr="000023EB">
        <w:rPr>
          <w:sz w:val="24"/>
        </w:rPr>
        <w:t xml:space="preserve">- </w:t>
      </w:r>
      <w:r w:rsidR="00CD74FF">
        <w:rPr>
          <w:sz w:val="24"/>
        </w:rPr>
        <w:t>Les expressions régulières</w:t>
      </w:r>
    </w:p>
    <w:p w14:paraId="241EBC34" w14:textId="77777777" w:rsidR="00B80DE7" w:rsidRDefault="00B80DE7" w:rsidP="00B80DE7">
      <w:pPr>
        <w:rPr>
          <w:sz w:val="24"/>
        </w:rPr>
      </w:pPr>
    </w:p>
    <w:p w14:paraId="4A26E2DE" w14:textId="77777777" w:rsidR="00235972" w:rsidRPr="00E8471A" w:rsidRDefault="00CD74FF" w:rsidP="005D72FC">
      <w:pPr>
        <w:rPr>
          <w:b/>
          <w:sz w:val="22"/>
          <w:u w:val="single"/>
        </w:rPr>
      </w:pPr>
      <w:r w:rsidRPr="00E8471A">
        <w:rPr>
          <w:b/>
          <w:sz w:val="22"/>
          <w:u w:val="single"/>
        </w:rPr>
        <w:t xml:space="preserve">Numéro de téléphone :  </w:t>
      </w:r>
    </w:p>
    <w:p w14:paraId="50DA3F88" w14:textId="77777777" w:rsidR="00CD74FF" w:rsidRDefault="00CD74FF" w:rsidP="005D72FC"/>
    <w:p w14:paraId="5FC418EC" w14:textId="77777777" w:rsidR="00884006" w:rsidRDefault="00884006" w:rsidP="00884006">
      <w:r w:rsidRPr="00884006">
        <w:t>Pour rappel un numéro de téléphone français comporte 10 chiffres. Par exemple : "01 53 78 99 99". Il faut respecter les règles suivantes :</w:t>
      </w:r>
    </w:p>
    <w:p w14:paraId="00FD11BF" w14:textId="77777777" w:rsidR="00F47A6E" w:rsidRPr="00884006" w:rsidRDefault="00F47A6E" w:rsidP="00884006"/>
    <w:p w14:paraId="079E711B" w14:textId="77777777" w:rsidR="0099147C" w:rsidRDefault="0099147C" w:rsidP="00884006">
      <w:pPr>
        <w:numPr>
          <w:ilvl w:val="0"/>
          <w:numId w:val="3"/>
        </w:numPr>
      </w:pPr>
      <w:r>
        <w:t>Numéro simple</w:t>
      </w:r>
    </w:p>
    <w:p w14:paraId="6465CC6F" w14:textId="77777777" w:rsidR="00884006" w:rsidRDefault="00884006" w:rsidP="0099147C">
      <w:pPr>
        <w:numPr>
          <w:ilvl w:val="1"/>
          <w:numId w:val="3"/>
        </w:numPr>
      </w:pPr>
      <w:r w:rsidRPr="00884006">
        <w:t>Le premier chiffre est TOUJOURS un 0</w:t>
      </w:r>
    </w:p>
    <w:p w14:paraId="3060A96F" w14:textId="77777777" w:rsidR="009B079F" w:rsidRDefault="009B079F" w:rsidP="009B079F"/>
    <w:p w14:paraId="0750E716" w14:textId="77777777" w:rsidR="00884006" w:rsidRDefault="00884006" w:rsidP="0099147C">
      <w:pPr>
        <w:numPr>
          <w:ilvl w:val="1"/>
          <w:numId w:val="3"/>
        </w:numPr>
      </w:pPr>
      <w:r w:rsidRPr="00884006">
        <w:t>Le second chiffre va de 1 à</w:t>
      </w:r>
      <w:r>
        <w:t xml:space="preserve"> 5 pour la région,</w:t>
      </w:r>
      <w:r w:rsidRPr="00884006">
        <w:t xml:space="preserve"> 6</w:t>
      </w:r>
      <w:r w:rsidR="00F23EFF">
        <w:t xml:space="preserve"> ou 7</w:t>
      </w:r>
      <w:r w:rsidRPr="00884006">
        <w:t xml:space="preserve"> pour les téléphones portables, mais il y a aussi le 8 </w:t>
      </w:r>
      <w:r>
        <w:t>pour l</w:t>
      </w:r>
      <w:r w:rsidRPr="00884006">
        <w:t>es numéros spéciaux</w:t>
      </w:r>
      <w:r>
        <w:t xml:space="preserve"> et maintenant </w:t>
      </w:r>
      <w:r w:rsidRPr="00884006">
        <w:t xml:space="preserve"> le 9.</w:t>
      </w:r>
    </w:p>
    <w:p w14:paraId="45BDEFB6" w14:textId="77777777" w:rsidR="009B079F" w:rsidRPr="00884006" w:rsidRDefault="009B079F" w:rsidP="009B079F"/>
    <w:p w14:paraId="22A20637" w14:textId="77777777" w:rsidR="00884006" w:rsidRDefault="00884006" w:rsidP="0099147C">
      <w:pPr>
        <w:numPr>
          <w:ilvl w:val="1"/>
          <w:numId w:val="3"/>
        </w:numPr>
      </w:pPr>
      <w:r w:rsidRPr="00884006">
        <w:t>Ensuite viennent les 8 chiffres restants (ils peuvent aller de 0 à 9 sans problème)</w:t>
      </w:r>
      <w:r w:rsidR="005A214D">
        <w:t>.</w:t>
      </w:r>
    </w:p>
    <w:p w14:paraId="3CD53171" w14:textId="77777777" w:rsidR="00B063C6" w:rsidRDefault="00B063C6" w:rsidP="00B063C6">
      <w:pPr>
        <w:ind w:left="360"/>
        <w:jc w:val="center"/>
        <w:rPr>
          <w:bCs/>
        </w:rPr>
      </w:pPr>
    </w:p>
    <w:p w14:paraId="59D67E23" w14:textId="77777777" w:rsidR="00B063C6" w:rsidRPr="00F47A6E" w:rsidRDefault="00B063C6" w:rsidP="00B063C6">
      <w:pPr>
        <w:ind w:left="360"/>
        <w:jc w:val="center"/>
        <w:rPr>
          <w:sz w:val="24"/>
        </w:rPr>
      </w:pPr>
      <w:r w:rsidRPr="00F47A6E">
        <w:rPr>
          <w:bCs/>
          <w:sz w:val="24"/>
        </w:rPr>
        <w:t>^0[1-9][0-9]{8}$ ou ^0[1-9]\d{8}$</w:t>
      </w:r>
    </w:p>
    <w:p w14:paraId="14B1E680" w14:textId="77777777" w:rsidR="009B079F" w:rsidRDefault="009B079F" w:rsidP="009B079F"/>
    <w:p w14:paraId="07E4718E" w14:textId="77777777" w:rsidR="009B079F" w:rsidRDefault="009B079F" w:rsidP="0099147C"/>
    <w:p w14:paraId="61E4F8C6" w14:textId="77777777" w:rsidR="005A214D" w:rsidRDefault="005A214D" w:rsidP="00884006">
      <w:pPr>
        <w:numPr>
          <w:ilvl w:val="0"/>
          <w:numId w:val="3"/>
        </w:numPr>
      </w:pPr>
      <w:r>
        <w:t>Les paquets de deux chiffres peuvent être séparés par un des trois caractères "-", "." ou " ".</w:t>
      </w:r>
    </w:p>
    <w:p w14:paraId="2828B9DE" w14:textId="77777777" w:rsidR="00B063C6" w:rsidRDefault="00B063C6" w:rsidP="00B063C6">
      <w:pPr>
        <w:ind w:left="360"/>
        <w:jc w:val="center"/>
        <w:rPr>
          <w:bCs/>
        </w:rPr>
      </w:pPr>
    </w:p>
    <w:p w14:paraId="3D6F4FBE" w14:textId="77777777" w:rsidR="00B063C6" w:rsidRPr="00F47A6E" w:rsidRDefault="00B063C6" w:rsidP="00B063C6">
      <w:pPr>
        <w:ind w:left="360"/>
        <w:jc w:val="center"/>
        <w:rPr>
          <w:sz w:val="24"/>
        </w:rPr>
      </w:pPr>
      <w:r w:rsidRPr="00F47A6E">
        <w:rPr>
          <w:bCs/>
          <w:sz w:val="24"/>
        </w:rPr>
        <w:t>^0[1-9]([-. ]?[0-9]{2}){4}$ ou ^0[1-9]([-. ]?\d{2}){4}$</w:t>
      </w:r>
    </w:p>
    <w:p w14:paraId="7252FA8C" w14:textId="77777777" w:rsidR="005A214D" w:rsidRDefault="005A214D" w:rsidP="005A214D"/>
    <w:p w14:paraId="7462B47B" w14:textId="77777777" w:rsidR="005A214D" w:rsidRDefault="005A214D" w:rsidP="00884006">
      <w:pPr>
        <w:numPr>
          <w:ilvl w:val="0"/>
          <w:numId w:val="3"/>
        </w:numPr>
      </w:pPr>
      <w:r>
        <w:t>Faites en sorte que ce caractère de séparation soit toujours le même pour tout le numéro.</w:t>
      </w:r>
    </w:p>
    <w:p w14:paraId="09B2DAFB" w14:textId="77777777" w:rsidR="00B063C6" w:rsidRDefault="00B063C6" w:rsidP="00B063C6">
      <w:pPr>
        <w:pStyle w:val="Paragraphedeliste"/>
      </w:pPr>
    </w:p>
    <w:p w14:paraId="2D87923F" w14:textId="77777777" w:rsidR="00B063C6" w:rsidRPr="00F47A6E" w:rsidRDefault="00B063C6" w:rsidP="00B063C6">
      <w:pPr>
        <w:ind w:left="360"/>
        <w:jc w:val="center"/>
        <w:rPr>
          <w:sz w:val="24"/>
        </w:rPr>
      </w:pPr>
      <w:r w:rsidRPr="00F47A6E">
        <w:rPr>
          <w:bCs/>
          <w:sz w:val="24"/>
        </w:rPr>
        <w:t>^0[1-9]([-. ]?)([0-9]{2}\1){3}[0-9]{2}$ ou ^0[1-9]([-. ]?)(\d{2}\1){3}\d{2}$</w:t>
      </w:r>
    </w:p>
    <w:p w14:paraId="4502442B" w14:textId="77777777" w:rsidR="00B063C6" w:rsidRPr="00F47A6E" w:rsidRDefault="00B063C6" w:rsidP="00B063C6">
      <w:pPr>
        <w:ind w:left="360"/>
        <w:rPr>
          <w:sz w:val="24"/>
        </w:rPr>
      </w:pPr>
    </w:p>
    <w:p w14:paraId="02FDF1D4" w14:textId="77777777" w:rsidR="00CD74FF" w:rsidRDefault="00CD74FF" w:rsidP="005D72FC"/>
    <w:p w14:paraId="6332FB13" w14:textId="77777777" w:rsidR="00CD74FF" w:rsidRDefault="00CD74FF" w:rsidP="00CD74FF">
      <w:r w:rsidRPr="00E8471A">
        <w:rPr>
          <w:b/>
          <w:u w:val="single"/>
        </w:rPr>
        <w:t>Numéro d’Insee :</w:t>
      </w:r>
      <w:r w:rsidR="0004656A">
        <w:t xml:space="preserve"> </w:t>
      </w:r>
    </w:p>
    <w:p w14:paraId="35D6F66D" w14:textId="77777777" w:rsidR="00CD74FF" w:rsidRDefault="00CD74FF" w:rsidP="00CD74FF"/>
    <w:p w14:paraId="12B87B02" w14:textId="77777777" w:rsidR="00CE020F" w:rsidRDefault="00CE020F" w:rsidP="00CD74FF">
      <w:r>
        <w:t>U</w:t>
      </w:r>
      <w:r w:rsidR="008908C9">
        <w:t>n numéro INSEE</w:t>
      </w:r>
      <w:r>
        <w:t>,</w:t>
      </w:r>
      <w:r w:rsidR="008908C9">
        <w:t xml:space="preserve"> plus connu pour certains sous le nom de numéro </w:t>
      </w:r>
      <w:r>
        <w:t>de S</w:t>
      </w:r>
      <w:r w:rsidR="008908C9">
        <w:t>écu</w:t>
      </w:r>
      <w:r>
        <w:t>rité Sociale,</w:t>
      </w:r>
      <w:r w:rsidR="008908C9">
        <w:t xml:space="preserve"> </w:t>
      </w:r>
      <w:r w:rsidR="00FB6D87">
        <w:t>a</w:t>
      </w:r>
      <w:r w:rsidR="008908C9">
        <w:t xml:space="preserve"> un formatage précis :</w:t>
      </w:r>
    </w:p>
    <w:p w14:paraId="4A53B32C" w14:textId="77777777" w:rsidR="00CE020F" w:rsidRDefault="00CE020F" w:rsidP="0099147C">
      <w:pPr>
        <w:numPr>
          <w:ilvl w:val="0"/>
          <w:numId w:val="8"/>
        </w:numPr>
      </w:pPr>
      <w:r>
        <w:t>Un chiffre pour le sexe (1 pour homme ou 2 pour femme)</w:t>
      </w:r>
    </w:p>
    <w:p w14:paraId="080D88B6" w14:textId="77777777" w:rsidR="00CE020F" w:rsidRDefault="00CE020F" w:rsidP="0099147C">
      <w:pPr>
        <w:numPr>
          <w:ilvl w:val="0"/>
          <w:numId w:val="8"/>
        </w:numPr>
      </w:pPr>
      <w:r>
        <w:t>D</w:t>
      </w:r>
      <w:r w:rsidR="008908C9">
        <w:t xml:space="preserve">eux </w:t>
      </w:r>
      <w:r>
        <w:t xml:space="preserve">chiffres </w:t>
      </w:r>
      <w:r w:rsidR="008908C9">
        <w:t xml:space="preserve">pour </w:t>
      </w:r>
      <w:r>
        <w:t xml:space="preserve">les deux derniers chiffres de </w:t>
      </w:r>
      <w:r w:rsidR="008908C9">
        <w:t>l'année de naissance</w:t>
      </w:r>
    </w:p>
    <w:p w14:paraId="0A426CE9" w14:textId="77777777" w:rsidR="00CE020F" w:rsidRDefault="00CE020F" w:rsidP="0099147C">
      <w:pPr>
        <w:numPr>
          <w:ilvl w:val="0"/>
          <w:numId w:val="8"/>
        </w:numPr>
      </w:pPr>
      <w:r>
        <w:t>D</w:t>
      </w:r>
      <w:r w:rsidR="008908C9">
        <w:t xml:space="preserve">eux </w:t>
      </w:r>
      <w:r>
        <w:t xml:space="preserve">chiffres </w:t>
      </w:r>
      <w:r w:rsidR="008908C9">
        <w:t>pour le mois</w:t>
      </w:r>
      <w:r w:rsidRPr="00CE020F">
        <w:t xml:space="preserve"> </w:t>
      </w:r>
      <w:r>
        <w:t>de naissance</w:t>
      </w:r>
    </w:p>
    <w:p w14:paraId="3158E25D" w14:textId="77777777" w:rsidR="00CE020F" w:rsidRDefault="00CE020F" w:rsidP="0099147C">
      <w:pPr>
        <w:numPr>
          <w:ilvl w:val="0"/>
          <w:numId w:val="8"/>
        </w:numPr>
      </w:pPr>
      <w:r>
        <w:t>D</w:t>
      </w:r>
      <w:r w:rsidR="008908C9">
        <w:t xml:space="preserve">eux </w:t>
      </w:r>
      <w:r>
        <w:t xml:space="preserve">chiffres </w:t>
      </w:r>
      <w:r w:rsidR="008908C9">
        <w:t>pour le département de naissance</w:t>
      </w:r>
    </w:p>
    <w:p w14:paraId="39F0DAB5" w14:textId="77777777" w:rsidR="00CE020F" w:rsidRDefault="00CE020F" w:rsidP="0099147C">
      <w:pPr>
        <w:numPr>
          <w:ilvl w:val="0"/>
          <w:numId w:val="8"/>
        </w:numPr>
      </w:pPr>
      <w:r>
        <w:t>T</w:t>
      </w:r>
      <w:r w:rsidR="008908C9">
        <w:t xml:space="preserve">rois </w:t>
      </w:r>
      <w:r>
        <w:t xml:space="preserve">chiffres </w:t>
      </w:r>
      <w:r w:rsidR="008908C9">
        <w:t>pour la ville</w:t>
      </w:r>
      <w:r w:rsidRPr="00CE020F">
        <w:t xml:space="preserve"> </w:t>
      </w:r>
      <w:r>
        <w:t>de naissance</w:t>
      </w:r>
    </w:p>
    <w:p w14:paraId="6803322F" w14:textId="77777777" w:rsidR="00CE020F" w:rsidRDefault="00CE020F" w:rsidP="0099147C">
      <w:pPr>
        <w:numPr>
          <w:ilvl w:val="0"/>
          <w:numId w:val="8"/>
        </w:numPr>
      </w:pPr>
      <w:r>
        <w:t>T</w:t>
      </w:r>
      <w:r w:rsidR="008908C9">
        <w:t xml:space="preserve">rois </w:t>
      </w:r>
      <w:r>
        <w:t xml:space="preserve">chiffres </w:t>
      </w:r>
      <w:r w:rsidR="008908C9">
        <w:t>pour l'ordre</w:t>
      </w:r>
      <w:r>
        <w:t xml:space="preserve"> dans le livret d’état civil</w:t>
      </w:r>
    </w:p>
    <w:p w14:paraId="5DA92C82" w14:textId="77777777" w:rsidR="00CE020F" w:rsidRDefault="00CE020F" w:rsidP="0099147C">
      <w:pPr>
        <w:numPr>
          <w:ilvl w:val="0"/>
          <w:numId w:val="8"/>
        </w:numPr>
      </w:pPr>
      <w:r>
        <w:t>T</w:t>
      </w:r>
      <w:r w:rsidR="008908C9">
        <w:t>ous ces champs étant séparés par un espace</w:t>
      </w:r>
    </w:p>
    <w:p w14:paraId="3E1D6599" w14:textId="77777777" w:rsidR="00CE020F" w:rsidRDefault="00CE020F" w:rsidP="0099147C">
      <w:pPr>
        <w:numPr>
          <w:ilvl w:val="0"/>
          <w:numId w:val="8"/>
        </w:numPr>
      </w:pPr>
      <w:r>
        <w:t>P</w:t>
      </w:r>
      <w:r w:rsidR="008908C9">
        <w:t xml:space="preserve">uis un slash (/) </w:t>
      </w:r>
    </w:p>
    <w:p w14:paraId="08CF676B" w14:textId="77777777" w:rsidR="008908C9" w:rsidRDefault="00CE020F" w:rsidP="0099147C">
      <w:pPr>
        <w:numPr>
          <w:ilvl w:val="0"/>
          <w:numId w:val="8"/>
        </w:numPr>
      </w:pPr>
      <w:r>
        <w:t>E</w:t>
      </w:r>
      <w:r w:rsidR="008908C9">
        <w:t>nfin deux chiffres pour la clé.</w:t>
      </w:r>
    </w:p>
    <w:p w14:paraId="17BF1644" w14:textId="77777777" w:rsidR="005B2C7E" w:rsidRDefault="005B2C7E" w:rsidP="00CD74FF"/>
    <w:p w14:paraId="18C5F07E" w14:textId="77777777" w:rsidR="00CE020F" w:rsidRDefault="00FB6D87" w:rsidP="00CD74FF">
      <w:r>
        <w:t>Les différents ensembles peuvent être séparés par un espace : e</w:t>
      </w:r>
      <w:r w:rsidR="00CE020F">
        <w:t xml:space="preserve">xemple : 1 74 </w:t>
      </w:r>
      <w:r w:rsidR="00877AB7">
        <w:t xml:space="preserve">09 </w:t>
      </w:r>
      <w:r w:rsidR="00CE020F">
        <w:t>29 238 194 / 12</w:t>
      </w:r>
    </w:p>
    <w:p w14:paraId="7CA7D7AE" w14:textId="77777777" w:rsidR="009B079F" w:rsidRDefault="009B079F" w:rsidP="00CD74FF"/>
    <w:p w14:paraId="4E0A1A1B" w14:textId="77777777" w:rsidR="009B079F" w:rsidRPr="00C64C1A" w:rsidRDefault="009B079F" w:rsidP="009B079F">
      <w:pPr>
        <w:jc w:val="center"/>
        <w:rPr>
          <w:sz w:val="22"/>
          <w:lang w:val="en-US"/>
        </w:rPr>
      </w:pPr>
      <w:r w:rsidRPr="00C64C1A">
        <w:rPr>
          <w:bCs/>
          <w:sz w:val="22"/>
          <w:lang w:val="en-US"/>
        </w:rPr>
        <w:t>^[12]\s?\d{2}\s?(0[1-9]|1[0-2])\s?(0[1-9]|[1-8]\d|9([0-5]|[7-9])|2[aAbB])(\s?\d{3}){2}\s?\/\s?\d{2}$</w:t>
      </w:r>
    </w:p>
    <w:p w14:paraId="74986D39" w14:textId="77777777" w:rsidR="009B079F" w:rsidRPr="00C64C1A" w:rsidRDefault="009B079F" w:rsidP="00CD74FF">
      <w:pPr>
        <w:rPr>
          <w:lang w:val="en-US"/>
        </w:rPr>
      </w:pPr>
    </w:p>
    <w:p w14:paraId="16A327BC" w14:textId="77777777" w:rsidR="00CD74FF" w:rsidRPr="00C64C1A" w:rsidRDefault="00CD74FF" w:rsidP="00CD74FF">
      <w:pPr>
        <w:rPr>
          <w:lang w:val="en-US"/>
        </w:rPr>
      </w:pPr>
    </w:p>
    <w:p w14:paraId="0C380CE0" w14:textId="77777777" w:rsidR="005B2C7E" w:rsidRPr="00C64C1A" w:rsidRDefault="005B2C7E" w:rsidP="00CD74FF">
      <w:pPr>
        <w:rPr>
          <w:lang w:val="en-US"/>
        </w:rPr>
      </w:pPr>
    </w:p>
    <w:p w14:paraId="5D529BFB" w14:textId="77777777" w:rsidR="005B2C7E" w:rsidRPr="00C64C1A" w:rsidRDefault="005B2C7E" w:rsidP="00CD74FF">
      <w:pPr>
        <w:rPr>
          <w:lang w:val="en-US"/>
        </w:rPr>
      </w:pPr>
    </w:p>
    <w:p w14:paraId="4536C546" w14:textId="77777777" w:rsidR="005B2C7E" w:rsidRPr="00C64C1A" w:rsidRDefault="005B2C7E" w:rsidP="00CD74FF">
      <w:pPr>
        <w:rPr>
          <w:lang w:val="en-US"/>
        </w:rPr>
      </w:pPr>
    </w:p>
    <w:p w14:paraId="613AE725" w14:textId="77777777" w:rsidR="005B2C7E" w:rsidRPr="00C64C1A" w:rsidRDefault="005B2C7E" w:rsidP="00CD74FF">
      <w:pPr>
        <w:rPr>
          <w:lang w:val="en-US"/>
        </w:rPr>
      </w:pPr>
    </w:p>
    <w:p w14:paraId="2BC252AE" w14:textId="77777777" w:rsidR="005B2C7E" w:rsidRPr="00C64C1A" w:rsidRDefault="005B2C7E" w:rsidP="00CD74FF">
      <w:pPr>
        <w:rPr>
          <w:lang w:val="en-US"/>
        </w:rPr>
      </w:pPr>
    </w:p>
    <w:p w14:paraId="58EAA7B0" w14:textId="77777777" w:rsidR="005B2C7E" w:rsidRPr="00C64C1A" w:rsidRDefault="005B2C7E" w:rsidP="00CD74FF">
      <w:pPr>
        <w:rPr>
          <w:lang w:val="en-US"/>
        </w:rPr>
      </w:pPr>
    </w:p>
    <w:p w14:paraId="3D2FF9E8" w14:textId="77777777" w:rsidR="00235972" w:rsidRDefault="00CD74FF" w:rsidP="00235972">
      <w:r w:rsidRPr="00E8471A">
        <w:rPr>
          <w:b/>
          <w:u w:val="single"/>
        </w:rPr>
        <w:lastRenderedPageBreak/>
        <w:t>Adresse mail :</w:t>
      </w:r>
      <w:r w:rsidR="0004656A">
        <w:t xml:space="preserve"> </w:t>
      </w:r>
    </w:p>
    <w:p w14:paraId="7493137E" w14:textId="77777777" w:rsidR="00CD74FF" w:rsidRDefault="00CD74FF" w:rsidP="00235972"/>
    <w:p w14:paraId="495FBD49" w14:textId="77777777" w:rsidR="005E57F5" w:rsidRPr="005E57F5" w:rsidRDefault="005E57F5" w:rsidP="005E57F5">
      <w:r>
        <w:t>Rappel sur la</w:t>
      </w:r>
      <w:r w:rsidRPr="005E57F5">
        <w:t xml:space="preserve"> constru</w:t>
      </w:r>
      <w:r>
        <w:t xml:space="preserve">ction </w:t>
      </w:r>
      <w:r w:rsidRPr="005E57F5">
        <w:t xml:space="preserve"> </w:t>
      </w:r>
      <w:r>
        <w:t>d’</w:t>
      </w:r>
      <w:r w:rsidRPr="005E57F5">
        <w:t>une adresse e-mail :</w:t>
      </w:r>
    </w:p>
    <w:p w14:paraId="390B665E" w14:textId="65E5A73C" w:rsidR="00093132" w:rsidRDefault="00093132" w:rsidP="005E57F5">
      <w:pPr>
        <w:numPr>
          <w:ilvl w:val="0"/>
          <w:numId w:val="5"/>
        </w:numPr>
      </w:pPr>
      <w:r>
        <w:t>Le premier caractère ne doit pas être un point ni un tiret « . – »</w:t>
      </w:r>
    </w:p>
    <w:p w14:paraId="78ED84BD" w14:textId="09A22623" w:rsidR="005E57F5" w:rsidRPr="005E57F5" w:rsidRDefault="00093132" w:rsidP="005E57F5">
      <w:pPr>
        <w:numPr>
          <w:ilvl w:val="0"/>
          <w:numId w:val="5"/>
        </w:numPr>
      </w:pPr>
      <w:r>
        <w:t>Après, tout caractère</w:t>
      </w:r>
      <w:r w:rsidR="005E57F5" w:rsidRPr="005E57F5">
        <w:t xml:space="preserve"> </w:t>
      </w:r>
      <w:r>
        <w:t>(</w:t>
      </w:r>
      <w:r w:rsidR="005E57F5" w:rsidRPr="005E57F5">
        <w:t>chiffres, des points, des tirets</w:t>
      </w:r>
      <w:r>
        <w:t>,</w:t>
      </w:r>
      <w:r w:rsidR="005E57F5" w:rsidRPr="005E57F5">
        <w:t xml:space="preserve"> des </w:t>
      </w:r>
      <w:r w:rsidR="00B063C6" w:rsidRPr="005E57F5">
        <w:t>Under scores</w:t>
      </w:r>
      <w:r w:rsidR="005E57F5" w:rsidRPr="005E57F5">
        <w:t xml:space="preserve"> </w:t>
      </w:r>
      <w:r w:rsidR="0099147C">
        <w:t>« </w:t>
      </w:r>
      <w:r w:rsidR="005E57F5" w:rsidRPr="005E57F5">
        <w:t>_</w:t>
      </w:r>
      <w:r w:rsidR="0099147C">
        <w:t> »</w:t>
      </w:r>
      <w:r>
        <w:t>, …)</w:t>
      </w:r>
      <w:r w:rsidR="005E57F5" w:rsidRPr="005E57F5">
        <w:t>.</w:t>
      </w:r>
    </w:p>
    <w:p w14:paraId="4B0A4417" w14:textId="0E44C6AD" w:rsidR="005E57F5" w:rsidRPr="005E57F5" w:rsidRDefault="00093132" w:rsidP="005E57F5">
      <w:pPr>
        <w:numPr>
          <w:ilvl w:val="0"/>
          <w:numId w:val="5"/>
        </w:numPr>
      </w:pPr>
      <w:r>
        <w:t>Ensuite u</w:t>
      </w:r>
      <w:r w:rsidR="005E57F5" w:rsidRPr="005E57F5">
        <w:t>n arobase : @</w:t>
      </w:r>
    </w:p>
    <w:p w14:paraId="63E302E4" w14:textId="77777777" w:rsidR="005E57F5" w:rsidRPr="005E57F5" w:rsidRDefault="005E57F5" w:rsidP="005E57F5">
      <w:pPr>
        <w:numPr>
          <w:ilvl w:val="0"/>
          <w:numId w:val="5"/>
        </w:numPr>
      </w:pPr>
      <w:r w:rsidRPr="005E57F5">
        <w:t>Ensuite il y a le nom de domaine. Pour ce nom, même règle que pour le pseudonyme : que des minusc</w:t>
      </w:r>
      <w:r w:rsidR="00786BC4">
        <w:t>u</w:t>
      </w:r>
      <w:r w:rsidRPr="005E57F5">
        <w:t xml:space="preserve">les, des chiffres, des tirets, des points et des </w:t>
      </w:r>
      <w:r w:rsidR="00B063C6" w:rsidRPr="005E57F5">
        <w:t>Under scores</w:t>
      </w:r>
      <w:r w:rsidRPr="005E57F5">
        <w:t xml:space="preserve">. La seule différence, c'est </w:t>
      </w:r>
      <w:r>
        <w:t>qu'il y a au moins 2 caractères.</w:t>
      </w:r>
    </w:p>
    <w:p w14:paraId="16F2CB2F" w14:textId="77777777" w:rsidR="00CD74FF" w:rsidRDefault="005E57F5" w:rsidP="005E57F5">
      <w:pPr>
        <w:numPr>
          <w:ilvl w:val="0"/>
          <w:numId w:val="5"/>
        </w:numPr>
      </w:pPr>
      <w:r w:rsidRPr="005E57F5">
        <w:t>Enfin, il y a l'extension (comme ".fr"). Cette extension comporte un point, suivi</w:t>
      </w:r>
      <w:r>
        <w:t xml:space="preserve"> de 2 à 4 lettres (minuscules).</w:t>
      </w:r>
    </w:p>
    <w:p w14:paraId="7B698231" w14:textId="77777777" w:rsidR="009B079F" w:rsidRDefault="009B079F" w:rsidP="009B079F"/>
    <w:p w14:paraId="0390DBBE" w14:textId="54A8B6D8" w:rsidR="00093132" w:rsidRPr="00F47A6E" w:rsidRDefault="00093132" w:rsidP="009B079F">
      <w:pPr>
        <w:jc w:val="center"/>
        <w:rPr>
          <w:sz w:val="24"/>
        </w:rPr>
      </w:pPr>
      <w:r w:rsidRPr="00093132">
        <w:rPr>
          <w:sz w:val="24"/>
        </w:rPr>
        <w:t>/^[^.\-].*@.+\.\w{2,6}$/gm</w:t>
      </w:r>
    </w:p>
    <w:p w14:paraId="3F99DECD" w14:textId="77777777" w:rsidR="009B079F" w:rsidRPr="00F47A6E" w:rsidRDefault="009B079F" w:rsidP="009B079F">
      <w:pPr>
        <w:rPr>
          <w:sz w:val="24"/>
        </w:rPr>
      </w:pPr>
    </w:p>
    <w:p w14:paraId="0D0543EE" w14:textId="77777777" w:rsidR="005E57F5" w:rsidRDefault="005E57F5" w:rsidP="005E57F5"/>
    <w:p w14:paraId="1E0BB2B1" w14:textId="77777777" w:rsidR="00CD74FF" w:rsidRPr="00E8471A" w:rsidRDefault="00CD74FF" w:rsidP="00235972">
      <w:pPr>
        <w:rPr>
          <w:b/>
          <w:u w:val="single"/>
        </w:rPr>
      </w:pPr>
      <w:r w:rsidRPr="00E8471A">
        <w:rPr>
          <w:b/>
          <w:u w:val="single"/>
        </w:rPr>
        <w:t>URL :</w:t>
      </w:r>
    </w:p>
    <w:p w14:paraId="41D2F0BD" w14:textId="77777777" w:rsidR="0004656A" w:rsidRDefault="0004656A" w:rsidP="00235972"/>
    <w:p w14:paraId="546A6497" w14:textId="77777777" w:rsidR="0099147C" w:rsidRDefault="0099147C" w:rsidP="0099147C">
      <w:r>
        <w:t>La construction d’une URL peut être la suivante :</w:t>
      </w:r>
    </w:p>
    <w:p w14:paraId="10A1DE35" w14:textId="77777777" w:rsidR="0099147C" w:rsidRDefault="0099147C" w:rsidP="0099147C">
      <w:pPr>
        <w:pStyle w:val="Paragraphedeliste"/>
        <w:numPr>
          <w:ilvl w:val="0"/>
          <w:numId w:val="7"/>
        </w:numPr>
        <w:rPr>
          <w:b w:val="0"/>
          <w:sz w:val="20"/>
        </w:rPr>
      </w:pPr>
      <w:r>
        <w:rPr>
          <w:b w:val="0"/>
          <w:sz w:val="20"/>
        </w:rPr>
        <w:t>Un protocole de communication : on se limitera à http, https, ftp</w:t>
      </w:r>
    </w:p>
    <w:p w14:paraId="2CD65991" w14:textId="77777777" w:rsidR="0099147C" w:rsidRDefault="0099147C" w:rsidP="0099147C">
      <w:pPr>
        <w:pStyle w:val="Paragraphedeliste"/>
        <w:numPr>
          <w:ilvl w:val="0"/>
          <w:numId w:val="7"/>
        </w:numPr>
        <w:rPr>
          <w:b w:val="0"/>
          <w:sz w:val="20"/>
        </w:rPr>
      </w:pPr>
      <w:r>
        <w:rPr>
          <w:b w:val="0"/>
          <w:sz w:val="20"/>
        </w:rPr>
        <w:t>Deux slash et le caractère « deux points » : // :</w:t>
      </w:r>
    </w:p>
    <w:p w14:paraId="3636E000" w14:textId="77777777" w:rsidR="0099147C" w:rsidRDefault="0099147C" w:rsidP="0099147C">
      <w:pPr>
        <w:pStyle w:val="Paragraphedeliste"/>
        <w:numPr>
          <w:ilvl w:val="0"/>
          <w:numId w:val="7"/>
        </w:numPr>
        <w:rPr>
          <w:b w:val="0"/>
          <w:sz w:val="20"/>
        </w:rPr>
      </w:pPr>
      <w:r>
        <w:rPr>
          <w:b w:val="0"/>
          <w:sz w:val="20"/>
        </w:rPr>
        <w:t>Les trois « w » suivis d’un point peuvent être présents ou non</w:t>
      </w:r>
    </w:p>
    <w:p w14:paraId="723C2F0C" w14:textId="77777777" w:rsidR="0099147C" w:rsidRDefault="0099147C" w:rsidP="0099147C">
      <w:pPr>
        <w:pStyle w:val="Paragraphedeliste"/>
        <w:numPr>
          <w:ilvl w:val="0"/>
          <w:numId w:val="7"/>
        </w:numPr>
        <w:rPr>
          <w:b w:val="0"/>
          <w:sz w:val="20"/>
        </w:rPr>
      </w:pPr>
      <w:r>
        <w:rPr>
          <w:b w:val="0"/>
          <w:sz w:val="20"/>
        </w:rPr>
        <w:t>Des groupes de une ou plusieurs lettres ou chiffres séparés par des moins « - »</w:t>
      </w:r>
    </w:p>
    <w:p w14:paraId="09E5D167" w14:textId="77777777" w:rsidR="0099147C" w:rsidRDefault="0099147C" w:rsidP="0099147C">
      <w:pPr>
        <w:pStyle w:val="Paragraphedeliste"/>
        <w:numPr>
          <w:ilvl w:val="0"/>
          <w:numId w:val="7"/>
        </w:numPr>
        <w:rPr>
          <w:b w:val="0"/>
          <w:sz w:val="20"/>
        </w:rPr>
      </w:pPr>
      <w:r>
        <w:rPr>
          <w:b w:val="0"/>
          <w:sz w:val="20"/>
        </w:rPr>
        <w:t>Un point</w:t>
      </w:r>
    </w:p>
    <w:p w14:paraId="509F2193" w14:textId="77777777" w:rsidR="0099147C" w:rsidRDefault="0099147C" w:rsidP="0099147C">
      <w:pPr>
        <w:pStyle w:val="Paragraphedeliste"/>
        <w:numPr>
          <w:ilvl w:val="0"/>
          <w:numId w:val="7"/>
        </w:numPr>
        <w:rPr>
          <w:b w:val="0"/>
          <w:sz w:val="20"/>
        </w:rPr>
      </w:pPr>
      <w:r>
        <w:rPr>
          <w:b w:val="0"/>
          <w:sz w:val="20"/>
        </w:rPr>
        <w:t>Enfin de deux à quatre lettres minuscules</w:t>
      </w:r>
    </w:p>
    <w:p w14:paraId="03D7F759" w14:textId="77777777" w:rsidR="009B079F" w:rsidRDefault="009B079F" w:rsidP="009B079F"/>
    <w:p w14:paraId="0F38B6E0" w14:textId="77777777" w:rsidR="009B079F" w:rsidRPr="00F47A6E" w:rsidRDefault="009B079F" w:rsidP="009B079F">
      <w:pPr>
        <w:jc w:val="center"/>
        <w:rPr>
          <w:sz w:val="24"/>
        </w:rPr>
      </w:pPr>
      <w:r w:rsidRPr="00F47A6E">
        <w:rPr>
          <w:bCs/>
          <w:sz w:val="24"/>
        </w:rPr>
        <w:t>^((https?|ftp|file)\:\/\/(w{3}\.)?)(\w+-?)*\.([a-z]{2,4})$</w:t>
      </w:r>
    </w:p>
    <w:sectPr w:rsidR="009B079F" w:rsidRPr="00F47A6E" w:rsidSect="00D04DB7">
      <w:headerReference w:type="default" r:id="rId8"/>
      <w:footerReference w:type="default" r:id="rId9"/>
      <w:pgSz w:w="11906" w:h="16838"/>
      <w:pgMar w:top="2268" w:right="1418" w:bottom="568" w:left="1418" w:header="680" w:footer="79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5F0A" w14:textId="77777777" w:rsidR="001E3033" w:rsidRDefault="001E3033">
      <w:r>
        <w:separator/>
      </w:r>
    </w:p>
  </w:endnote>
  <w:endnote w:type="continuationSeparator" w:id="0">
    <w:p w14:paraId="5B6D518C" w14:textId="77777777" w:rsidR="001E3033" w:rsidRDefault="001E3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72C" w14:textId="77777777" w:rsidR="00D26B69" w:rsidRDefault="00C64C1A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E4EDD84" wp14:editId="1295089E">
              <wp:simplePos x="0" y="0"/>
              <wp:positionH relativeFrom="column">
                <wp:posOffset>-459755</wp:posOffset>
              </wp:positionH>
              <wp:positionV relativeFrom="paragraph">
                <wp:posOffset>101967</wp:posOffset>
              </wp:positionV>
              <wp:extent cx="6633768" cy="314960"/>
              <wp:effectExtent l="0" t="0" r="15240" b="27940"/>
              <wp:wrapNone/>
              <wp:docPr id="43" name="Groupe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768" cy="314960"/>
                        <a:chOff x="0" y="0"/>
                        <a:chExt cx="6633768" cy="314960"/>
                      </a:xfrm>
                    </wpg:grpSpPr>
                    <wps:wsp>
                      <wps:cNvPr id="2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86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603C" w14:textId="77777777" w:rsidR="00D26B69" w:rsidRPr="00F60E34" w:rsidRDefault="00C64C1A" w:rsidP="00D26B69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DWWM</w:t>
                            </w:r>
                            <w:r w:rsidR="00D26B69" w:rsidRPr="00F60E34">
                              <w:rPr>
                                <w:sz w:val="22"/>
                              </w:rPr>
                              <w:t> :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96178" y="0"/>
                          <a:ext cx="193346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5DA4" w14:textId="77777777" w:rsidR="00D26B69" w:rsidRPr="00F60E34" w:rsidRDefault="00D26B69" w:rsidP="00D26B69">
                            <w:pPr>
                              <w:rPr>
                                <w:sz w:val="22"/>
                              </w:rPr>
                            </w:pPr>
                            <w:r w:rsidRPr="00F60E34">
                              <w:t xml:space="preserve">© A.F.P.A. </w:t>
                            </w:r>
                            <w:r w:rsidR="006753A8">
                              <w:t>de Créteil</w:t>
                            </w:r>
                            <w:r w:rsidRPr="00F60E34">
                              <w:t xml:space="preserve">    </w:t>
                            </w:r>
                            <w:r w:rsidR="00486864" w:rsidRPr="00F60E34">
                              <w:fldChar w:fldCharType="begin"/>
                            </w:r>
                            <w:r w:rsidRPr="00F60E34">
                              <w:instrText xml:space="preserve"> DATE \@ "dd/MM/yy" </w:instrText>
                            </w:r>
                            <w:r w:rsidR="00486864" w:rsidRPr="00F60E34">
                              <w:fldChar w:fldCharType="separate"/>
                            </w:r>
                            <w:r w:rsidR="00093132">
                              <w:rPr>
                                <w:noProof/>
                              </w:rPr>
                              <w:t>24/10/22</w:t>
                            </w:r>
                            <w:r w:rsidR="00486864" w:rsidRPr="00F60E34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3117773" y="0"/>
                          <a:ext cx="35159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513E8" w14:textId="77777777" w:rsidR="00D26B69" w:rsidRPr="00F60E34" w:rsidRDefault="00D26B69" w:rsidP="00C64C1A">
                            <w:pPr>
                              <w:tabs>
                                <w:tab w:val="right" w:pos="5245"/>
                              </w:tabs>
                              <w:rPr>
                                <w:sz w:val="22"/>
                              </w:rPr>
                            </w:pPr>
                            <w:r w:rsidRPr="00F60E34">
                              <w:rPr>
                                <w:sz w:val="22"/>
                              </w:rPr>
                              <w:t xml:space="preserve">Réf. : </w:t>
                            </w:r>
                            <w:r w:rsidR="001E3033">
                              <w:fldChar w:fldCharType="begin"/>
                            </w:r>
                            <w:r w:rsidR="001E3033">
                              <w:instrText xml:space="preserve"> FILENAME   \* MERGEFORMAT </w:instrText>
                            </w:r>
                            <w:r w:rsidR="001E3033">
                              <w:fldChar w:fldCharType="separate"/>
                            </w:r>
                            <w:r w:rsidR="003E5373" w:rsidRPr="003E5373">
                              <w:rPr>
                                <w:noProof/>
                                <w:sz w:val="22"/>
                              </w:rPr>
                              <w:t>321-TP03_JS_ExpReg_Correction</w:t>
                            </w:r>
                            <w:r w:rsidR="003E5373" w:rsidRPr="003E5373">
                              <w:rPr>
                                <w:noProof/>
                                <w:sz w:val="18"/>
                              </w:rPr>
                              <w:t>.docx</w:t>
                            </w:r>
                            <w:r w:rsidR="001E3033">
                              <w:rPr>
                                <w:noProof/>
                                <w:sz w:val="18"/>
                              </w:rPr>
                              <w:fldChar w:fldCharType="end"/>
                            </w:r>
                            <w:r w:rsidRPr="00F60E34">
                              <w:rPr>
                                <w:sz w:val="22"/>
                              </w:rPr>
                              <w:tab/>
                              <w:t xml:space="preserve">Page </w:t>
                            </w:r>
                            <w:r w:rsidR="00486864" w:rsidRPr="00F60E34">
                              <w:rPr>
                                <w:rStyle w:val="Numrodepage"/>
                                <w:sz w:val="18"/>
                              </w:rPr>
                              <w:fldChar w:fldCharType="begin"/>
                            </w:r>
                            <w:r w:rsidRPr="00F60E34">
                              <w:rPr>
                                <w:rStyle w:val="Numrodepage"/>
                                <w:sz w:val="18"/>
                              </w:rPr>
                              <w:instrText xml:space="preserve"> PAGE </w:instrText>
                            </w:r>
                            <w:r w:rsidR="00486864" w:rsidRPr="00F60E34">
                              <w:rPr>
                                <w:rStyle w:val="Numrodepage"/>
                                <w:sz w:val="18"/>
                              </w:rPr>
                              <w:fldChar w:fldCharType="separate"/>
                            </w:r>
                            <w:r w:rsidR="003E5373">
                              <w:rPr>
                                <w:rStyle w:val="Numrodepage"/>
                                <w:noProof/>
                                <w:sz w:val="18"/>
                              </w:rPr>
                              <w:t>1</w:t>
                            </w:r>
                            <w:r w:rsidR="00486864" w:rsidRPr="00F60E34">
                              <w:rPr>
                                <w:rStyle w:val="Numrodepage"/>
                                <w:sz w:val="18"/>
                              </w:rPr>
                              <w:fldChar w:fldCharType="end"/>
                            </w:r>
                            <w:r w:rsidRPr="00F60E34">
                              <w:rPr>
                                <w:rStyle w:val="Numrodepage"/>
                                <w:sz w:val="18"/>
                              </w:rPr>
                              <w:t>/</w:t>
                            </w:r>
                            <w:r w:rsidR="00486864" w:rsidRPr="00F60E34">
                              <w:rPr>
                                <w:rStyle w:val="Numrodepage"/>
                                <w:sz w:val="18"/>
                              </w:rPr>
                              <w:fldChar w:fldCharType="begin"/>
                            </w:r>
                            <w:r w:rsidRPr="00F60E34">
                              <w:rPr>
                                <w:rStyle w:val="Numrodepage"/>
                                <w:sz w:val="18"/>
                              </w:rPr>
                              <w:instrText xml:space="preserve"> NUMPAGES </w:instrText>
                            </w:r>
                            <w:r w:rsidR="00486864" w:rsidRPr="00F60E34">
                              <w:rPr>
                                <w:rStyle w:val="Numrodepage"/>
                                <w:sz w:val="18"/>
                              </w:rPr>
                              <w:fldChar w:fldCharType="separate"/>
                            </w:r>
                            <w:r w:rsidR="003E5373">
                              <w:rPr>
                                <w:rStyle w:val="Numrodepage"/>
                                <w:noProof/>
                                <w:sz w:val="18"/>
                              </w:rPr>
                              <w:t>2</w:t>
                            </w:r>
                            <w:r w:rsidR="00486864" w:rsidRPr="00F60E34">
                              <w:rPr>
                                <w:rStyle w:val="Numrodepage"/>
                                <w:sz w:val="18"/>
                              </w:rPr>
                              <w:fldChar w:fldCharType="end"/>
                            </w:r>
                          </w:p>
                          <w:p w14:paraId="11696A26" w14:textId="77777777" w:rsidR="00D26B69" w:rsidRDefault="00D26B69" w:rsidP="00D26B6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4EDD84" id="Groupe 43" o:spid="_x0000_s1027" style="position:absolute;margin-left:-36.2pt;margin-top:8.05pt;width:522.35pt;height:24.8pt;z-index:251657728" coordsize="66337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8" type="#_x0000_t202" style="position:absolute;width:1032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<v:textbox>
                  <w:txbxContent>
                    <w:p w14:paraId="4B51603C" w14:textId="77777777" w:rsidR="00D26B69" w:rsidRPr="00F60E34" w:rsidRDefault="00C64C1A" w:rsidP="00D26B69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DWWM</w:t>
                      </w:r>
                      <w:r w:rsidR="00D26B69" w:rsidRPr="00F60E34">
                        <w:rPr>
                          <w:sz w:val="22"/>
                        </w:rPr>
                        <w:t> : DB</w:t>
                      </w:r>
                    </w:p>
                  </w:txbxContent>
                </v:textbox>
              </v:shape>
              <v:shape id="Text Box 66" o:spid="_x0000_s1029" type="#_x0000_t202" style="position:absolute;left:10961;width:1933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<v:textbox>
                  <w:txbxContent>
                    <w:p w14:paraId="066F5DA4" w14:textId="77777777" w:rsidR="00D26B69" w:rsidRPr="00F60E34" w:rsidRDefault="00D26B69" w:rsidP="00D26B69">
                      <w:pPr>
                        <w:rPr>
                          <w:sz w:val="22"/>
                        </w:rPr>
                      </w:pPr>
                      <w:r w:rsidRPr="00F60E34">
                        <w:t xml:space="preserve">© A.F.P.A. </w:t>
                      </w:r>
                      <w:r w:rsidR="006753A8">
                        <w:t>de Créteil</w:t>
                      </w:r>
                      <w:r w:rsidRPr="00F60E34">
                        <w:t xml:space="preserve">    </w:t>
                      </w:r>
                      <w:r w:rsidR="00486864" w:rsidRPr="00F60E34">
                        <w:fldChar w:fldCharType="begin"/>
                      </w:r>
                      <w:r w:rsidRPr="00F60E34">
                        <w:instrText xml:space="preserve"> DATE \@ "dd/MM/yy" </w:instrText>
                      </w:r>
                      <w:r w:rsidR="00486864" w:rsidRPr="00F60E34">
                        <w:fldChar w:fldCharType="separate"/>
                      </w:r>
                      <w:r w:rsidR="00093132">
                        <w:rPr>
                          <w:noProof/>
                        </w:rPr>
                        <w:t>24/10/22</w:t>
                      </w:r>
                      <w:r w:rsidR="00486864" w:rsidRPr="00F60E34">
                        <w:fldChar w:fldCharType="end"/>
                      </w:r>
                    </w:p>
                  </w:txbxContent>
                </v:textbox>
              </v:shape>
              <v:shape id="Text Box 67" o:spid="_x0000_s1030" type="#_x0000_t202" style="position:absolute;left:31177;width:35160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<v:textbox>
                  <w:txbxContent>
                    <w:p w14:paraId="28D513E8" w14:textId="77777777" w:rsidR="00D26B69" w:rsidRPr="00F60E34" w:rsidRDefault="00D26B69" w:rsidP="00C64C1A">
                      <w:pPr>
                        <w:tabs>
                          <w:tab w:val="right" w:pos="5245"/>
                        </w:tabs>
                        <w:rPr>
                          <w:sz w:val="22"/>
                        </w:rPr>
                      </w:pPr>
                      <w:r w:rsidRPr="00F60E34">
                        <w:rPr>
                          <w:sz w:val="22"/>
                        </w:rPr>
                        <w:t xml:space="preserve">Réf. : </w:t>
                      </w:r>
                      <w:r w:rsidR="001E3033">
                        <w:fldChar w:fldCharType="begin"/>
                      </w:r>
                      <w:r w:rsidR="001E3033">
                        <w:instrText xml:space="preserve"> FILENAME   \* MERGEFORMAT </w:instrText>
                      </w:r>
                      <w:r w:rsidR="001E3033">
                        <w:fldChar w:fldCharType="separate"/>
                      </w:r>
                      <w:r w:rsidR="003E5373" w:rsidRPr="003E5373">
                        <w:rPr>
                          <w:noProof/>
                          <w:sz w:val="22"/>
                        </w:rPr>
                        <w:t>321-TP03_JS_ExpReg_Correction</w:t>
                      </w:r>
                      <w:r w:rsidR="003E5373" w:rsidRPr="003E5373">
                        <w:rPr>
                          <w:noProof/>
                          <w:sz w:val="18"/>
                        </w:rPr>
                        <w:t>.docx</w:t>
                      </w:r>
                      <w:r w:rsidR="001E3033">
                        <w:rPr>
                          <w:noProof/>
                          <w:sz w:val="18"/>
                        </w:rPr>
                        <w:fldChar w:fldCharType="end"/>
                      </w:r>
                      <w:r w:rsidRPr="00F60E34">
                        <w:rPr>
                          <w:sz w:val="22"/>
                        </w:rPr>
                        <w:tab/>
                        <w:t xml:space="preserve">Page </w:t>
                      </w:r>
                      <w:r w:rsidR="00486864" w:rsidRPr="00F60E34">
                        <w:rPr>
                          <w:rStyle w:val="Numrodepage"/>
                          <w:sz w:val="18"/>
                        </w:rPr>
                        <w:fldChar w:fldCharType="begin"/>
                      </w:r>
                      <w:r w:rsidRPr="00F60E34">
                        <w:rPr>
                          <w:rStyle w:val="Numrodepage"/>
                          <w:sz w:val="18"/>
                        </w:rPr>
                        <w:instrText xml:space="preserve"> PAGE </w:instrText>
                      </w:r>
                      <w:r w:rsidR="00486864" w:rsidRPr="00F60E34">
                        <w:rPr>
                          <w:rStyle w:val="Numrodepage"/>
                          <w:sz w:val="18"/>
                        </w:rPr>
                        <w:fldChar w:fldCharType="separate"/>
                      </w:r>
                      <w:r w:rsidR="003E5373">
                        <w:rPr>
                          <w:rStyle w:val="Numrodepage"/>
                          <w:noProof/>
                          <w:sz w:val="18"/>
                        </w:rPr>
                        <w:t>1</w:t>
                      </w:r>
                      <w:r w:rsidR="00486864" w:rsidRPr="00F60E34">
                        <w:rPr>
                          <w:rStyle w:val="Numrodepage"/>
                          <w:sz w:val="18"/>
                        </w:rPr>
                        <w:fldChar w:fldCharType="end"/>
                      </w:r>
                      <w:r w:rsidRPr="00F60E34">
                        <w:rPr>
                          <w:rStyle w:val="Numrodepage"/>
                          <w:sz w:val="18"/>
                        </w:rPr>
                        <w:t>/</w:t>
                      </w:r>
                      <w:r w:rsidR="00486864" w:rsidRPr="00F60E34">
                        <w:rPr>
                          <w:rStyle w:val="Numrodepage"/>
                          <w:sz w:val="18"/>
                        </w:rPr>
                        <w:fldChar w:fldCharType="begin"/>
                      </w:r>
                      <w:r w:rsidRPr="00F60E34">
                        <w:rPr>
                          <w:rStyle w:val="Numrodepage"/>
                          <w:sz w:val="18"/>
                        </w:rPr>
                        <w:instrText xml:space="preserve"> NUMPAGES </w:instrText>
                      </w:r>
                      <w:r w:rsidR="00486864" w:rsidRPr="00F60E34">
                        <w:rPr>
                          <w:rStyle w:val="Numrodepage"/>
                          <w:sz w:val="18"/>
                        </w:rPr>
                        <w:fldChar w:fldCharType="separate"/>
                      </w:r>
                      <w:r w:rsidR="003E5373">
                        <w:rPr>
                          <w:rStyle w:val="Numrodepage"/>
                          <w:noProof/>
                          <w:sz w:val="18"/>
                        </w:rPr>
                        <w:t>2</w:t>
                      </w:r>
                      <w:r w:rsidR="00486864" w:rsidRPr="00F60E34">
                        <w:rPr>
                          <w:rStyle w:val="Numrodepage"/>
                          <w:sz w:val="18"/>
                        </w:rPr>
                        <w:fldChar w:fldCharType="end"/>
                      </w:r>
                    </w:p>
                    <w:p w14:paraId="11696A26" w14:textId="77777777" w:rsidR="00D26B69" w:rsidRDefault="00D26B69" w:rsidP="00D26B6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20192E2B" w14:textId="77777777" w:rsidR="00D26B69" w:rsidRDefault="00D26B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4CD1" w14:textId="77777777" w:rsidR="001E3033" w:rsidRDefault="001E3033">
      <w:r>
        <w:separator/>
      </w:r>
    </w:p>
  </w:footnote>
  <w:footnote w:type="continuationSeparator" w:id="0">
    <w:p w14:paraId="588E6829" w14:textId="77777777" w:rsidR="001E3033" w:rsidRDefault="001E3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4A1A" w14:textId="77777777" w:rsidR="00D26B69" w:rsidRDefault="00CE2B9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3FBDF4" wp14:editId="3A6716A1">
              <wp:simplePos x="0" y="0"/>
              <wp:positionH relativeFrom="column">
                <wp:posOffset>1460500</wp:posOffset>
              </wp:positionH>
              <wp:positionV relativeFrom="paragraph">
                <wp:posOffset>49530</wp:posOffset>
              </wp:positionV>
              <wp:extent cx="4718685" cy="706120"/>
              <wp:effectExtent l="12700" t="11430" r="12065" b="6350"/>
              <wp:wrapNone/>
              <wp:docPr id="26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8685" cy="706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784BF1" w14:textId="77777777" w:rsidR="00FF1191" w:rsidRDefault="00FF1191" w:rsidP="00FF1191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 xml:space="preserve">Travaux Pratiques : </w:t>
                          </w:r>
                          <w:r w:rsidR="009B079F">
                            <w:rPr>
                              <w:b/>
                              <w:sz w:val="40"/>
                            </w:rPr>
                            <w:t>Correction</w:t>
                          </w:r>
                        </w:p>
                        <w:p w14:paraId="740665BE" w14:textId="77777777" w:rsidR="00FF1191" w:rsidRPr="00F60E34" w:rsidRDefault="003E5373" w:rsidP="00FF1191">
                          <w:pPr>
                            <w:jc w:val="center"/>
                            <w:rPr>
                              <w:b/>
                              <w:sz w:val="56"/>
                            </w:rPr>
                          </w:pPr>
                          <w:r w:rsidRPr="003E5373">
                            <w:rPr>
                              <w:noProof/>
                              <w:sz w:val="36"/>
                            </w:rPr>
                            <w:t>321-TP03_JS_ExpReg</w:t>
                          </w:r>
                          <w:r w:rsidR="00AC14AA" w:rsidRPr="00AC14AA">
                            <w:rPr>
                              <w:noProof/>
                              <w:sz w:val="36"/>
                            </w:rPr>
                            <w:t>_Correction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3FBDF4" id="Rectangle 93" o:spid="_x0000_s1026" style="position:absolute;margin-left:115pt;margin-top:3.9pt;width:371.55pt;height:5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" strokecolor="white" strokeweight="1pt">
              <v:textbox inset="1pt,1pt,1pt,1pt">
                <w:txbxContent>
                  <w:p w14:paraId="7A784BF1" w14:textId="77777777" w:rsidR="00FF1191" w:rsidRDefault="00FF1191" w:rsidP="00FF1191">
                    <w:pPr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Travaux Pratiques : </w:t>
                    </w:r>
                    <w:r w:rsidR="009B079F">
                      <w:rPr>
                        <w:b/>
                        <w:sz w:val="40"/>
                      </w:rPr>
                      <w:t>Correction</w:t>
                    </w:r>
                  </w:p>
                  <w:p w14:paraId="740665BE" w14:textId="77777777" w:rsidR="00FF1191" w:rsidRPr="00F60E34" w:rsidRDefault="003E5373" w:rsidP="00FF1191">
                    <w:pPr>
                      <w:jc w:val="center"/>
                      <w:rPr>
                        <w:b/>
                        <w:sz w:val="56"/>
                      </w:rPr>
                    </w:pPr>
                    <w:r w:rsidRPr="003E5373">
                      <w:rPr>
                        <w:noProof/>
                        <w:sz w:val="36"/>
                      </w:rPr>
                      <w:t>321-TP03_JS_ExpReg</w:t>
                    </w:r>
                    <w:r w:rsidR="00AC14AA" w:rsidRPr="00AC14AA">
                      <w:rPr>
                        <w:noProof/>
                        <w:sz w:val="36"/>
                      </w:rPr>
                      <w:t>_Correction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FDBE1ED" wp14:editId="517706DB">
              <wp:simplePos x="0" y="0"/>
              <wp:positionH relativeFrom="column">
                <wp:posOffset>198755</wp:posOffset>
              </wp:positionH>
              <wp:positionV relativeFrom="paragraph">
                <wp:posOffset>-40005</wp:posOffset>
              </wp:positionV>
              <wp:extent cx="925830" cy="915035"/>
              <wp:effectExtent l="46355" t="26670" r="56515" b="39370"/>
              <wp:wrapNone/>
              <wp:docPr id="5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25830" cy="915035"/>
                        <a:chOff x="0" y="0"/>
                        <a:chExt cx="20000" cy="19999"/>
                      </a:xfrm>
                    </wpg:grpSpPr>
                    <wpg:grpSp>
                      <wpg:cNvPr id="6" name="Group 70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19999"/>
                          <a:chOff x="0" y="0"/>
                          <a:chExt cx="20000" cy="19999"/>
                        </a:xfrm>
                      </wpg:grpSpPr>
                      <wps:wsp>
                        <wps:cNvPr id="7" name="Freeform 7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8235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4300 h 20000"/>
                              <a:gd name="T2" fmla="*/ 13155 w 20000"/>
                              <a:gd name="T3" fmla="*/ 0 h 20000"/>
                              <a:gd name="T4" fmla="*/ 19986 w 20000"/>
                              <a:gd name="T5" fmla="*/ 1956 h 20000"/>
                              <a:gd name="T6" fmla="*/ 5898 w 20000"/>
                              <a:gd name="T7" fmla="*/ 19966 h 20000"/>
                              <a:gd name="T8" fmla="*/ 0 w 20000"/>
                              <a:gd name="T9" fmla="*/ 1430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4300"/>
                                </a:moveTo>
                                <a:lnTo>
                                  <a:pt x="13155" y="0"/>
                                </a:lnTo>
                                <a:lnTo>
                                  <a:pt x="19986" y="1956"/>
                                </a:lnTo>
                                <a:lnTo>
                                  <a:pt x="5898" y="19966"/>
                                </a:lnTo>
                                <a:lnTo>
                                  <a:pt x="0" y="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2"/>
                        <wps:cNvSpPr>
                          <a:spLocks/>
                        </wps:cNvSpPr>
                        <wps:spPr bwMode="auto">
                          <a:xfrm>
                            <a:off x="5895" y="809"/>
                            <a:ext cx="14105" cy="11365"/>
                          </a:xfrm>
                          <a:custGeom>
                            <a:avLst/>
                            <a:gdLst>
                              <a:gd name="T0" fmla="*/ 19981 w 20000"/>
                              <a:gd name="T1" fmla="*/ 0 h 20000"/>
                              <a:gd name="T2" fmla="*/ 19981 w 20000"/>
                              <a:gd name="T3" fmla="*/ 5543 h 20000"/>
                              <a:gd name="T4" fmla="*/ 0 w 20000"/>
                              <a:gd name="T5" fmla="*/ 19976 h 20000"/>
                              <a:gd name="T6" fmla="*/ 0 w 20000"/>
                              <a:gd name="T7" fmla="*/ 13114 h 20000"/>
                              <a:gd name="T8" fmla="*/ 19981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81" y="0"/>
                                </a:moveTo>
                                <a:lnTo>
                                  <a:pt x="19981" y="5543"/>
                                </a:lnTo>
                                <a:lnTo>
                                  <a:pt x="0" y="19976"/>
                                </a:lnTo>
                                <a:lnTo>
                                  <a:pt x="0" y="13114"/>
                                </a:lnTo>
                                <a:lnTo>
                                  <a:pt x="19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3"/>
                        <wpg:cNvGrpSpPr>
                          <a:grpSpLocks/>
                        </wpg:cNvGrpSpPr>
                        <wpg:grpSpPr bwMode="auto">
                          <a:xfrm>
                            <a:off x="2714" y="389"/>
                            <a:ext cx="10903" cy="5525"/>
                            <a:chOff x="0" y="-4"/>
                            <a:chExt cx="20003" cy="20004"/>
                          </a:xfrm>
                        </wpg:grpSpPr>
                        <wps:wsp>
                          <wps:cNvPr id="10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071"/>
                              <a:ext cx="2497" cy="29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6" y="11325"/>
                              <a:ext cx="2497" cy="28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85" y="5659"/>
                              <a:ext cx="2482" cy="29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19" y="-4"/>
                              <a:ext cx="2484" cy="29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5444" y="5871"/>
                            <a:ext cx="1361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083" y="3918"/>
                            <a:ext cx="1353" cy="7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2263" y="2342"/>
                            <a:ext cx="1354" cy="8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15444" y="809"/>
                            <a:ext cx="1361" cy="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2"/>
                        <wps:cNvSpPr>
                          <a:spLocks/>
                        </wps:cNvSpPr>
                        <wps:spPr bwMode="auto">
                          <a:xfrm>
                            <a:off x="0" y="9411"/>
                            <a:ext cx="13646" cy="10588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19980 w 20000"/>
                              <a:gd name="T3" fmla="*/ 11848 h 20000"/>
                              <a:gd name="T4" fmla="*/ 19980 w 20000"/>
                              <a:gd name="T5" fmla="*/ 19974 h 20000"/>
                              <a:gd name="T6" fmla="*/ 0 w 20000"/>
                              <a:gd name="T7" fmla="*/ 6632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19980" y="11848"/>
                                </a:lnTo>
                                <a:lnTo>
                                  <a:pt x="19980" y="19974"/>
                                </a:lnTo>
                                <a:lnTo>
                                  <a:pt x="0" y="6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3"/>
                        <wps:cNvSpPr>
                          <a:spLocks/>
                        </wps:cNvSpPr>
                        <wps:spPr bwMode="auto">
                          <a:xfrm>
                            <a:off x="13632" y="12530"/>
                            <a:ext cx="5007" cy="7469"/>
                          </a:xfrm>
                          <a:custGeom>
                            <a:avLst/>
                            <a:gdLst>
                              <a:gd name="T0" fmla="*/ 0 w 20000"/>
                              <a:gd name="T1" fmla="*/ 8439 h 20000"/>
                              <a:gd name="T2" fmla="*/ 19945 w 20000"/>
                              <a:gd name="T3" fmla="*/ 0 h 20000"/>
                              <a:gd name="T4" fmla="*/ 19945 w 20000"/>
                              <a:gd name="T5" fmla="*/ 10483 h 20000"/>
                              <a:gd name="T6" fmla="*/ 0 w 20000"/>
                              <a:gd name="T7" fmla="*/ 19963 h 20000"/>
                              <a:gd name="T8" fmla="*/ 0 w 20000"/>
                              <a:gd name="T9" fmla="*/ 8439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8439"/>
                                </a:moveTo>
                                <a:lnTo>
                                  <a:pt x="19945" y="0"/>
                                </a:lnTo>
                                <a:lnTo>
                                  <a:pt x="19945" y="10483"/>
                                </a:lnTo>
                                <a:lnTo>
                                  <a:pt x="0" y="19963"/>
                                </a:lnTo>
                                <a:lnTo>
                                  <a:pt x="0" y="8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4"/>
                        <wps:cNvCnPr/>
                        <wps:spPr bwMode="auto">
                          <a:xfrm flipH="1" flipV="1">
                            <a:off x="10902" y="9411"/>
                            <a:ext cx="7737" cy="31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8158" y="11775"/>
                            <a:ext cx="1361" cy="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0451" y="10178"/>
                            <a:ext cx="1361" cy="7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1827" y="13329"/>
                            <a:ext cx="1353" cy="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4098" y="11775"/>
                            <a:ext cx="1361" cy="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5" name="Line 89"/>
                      <wps:cNvCnPr/>
                      <wps:spPr bwMode="auto">
                        <a:xfrm>
                          <a:off x="0" y="5871"/>
                          <a:ext cx="15" cy="39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F7E68A" id="Group 69" o:spid="_x0000_s1026" style="position:absolute;margin-left:15.65pt;margin-top:-3.15pt;width:72.9pt;height:72.05pt;z-index:251654656" coordsize="20000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">
              <v:group id="Group 70" o:spid="_x0000_s1027" style="position:absolute;width:20000;height:19999" coordsize="20000,1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71" o:spid="_x0000_s1028" style="position:absolute;width:20000;height:823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" path="m,14300l13155,r6831,1956l5898,19966,,14300xe" strokeweight="2pt">
                  <v:stroke startarrowwidth="narrow" startarrowlength="short" endarrowwidth="narrow" endarrowlength="short"/>
                  <v:path arrowok="t" o:connecttype="custom" o:connectlocs="0,5888;13155,0;19986,805;5898,8221;0,5888" o:connectangles="0,0,0,0,0"/>
                </v:shape>
                <v:shape id="Freeform 72" o:spid="_x0000_s1029" style="position:absolute;left:5895;top:809;width:14105;height:1136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" path="m19981,r,5543l,19976,,13114,19981,xe" fillcolor="#737373" strokeweight="2pt">
                  <v:stroke startarrowwidth="narrow" startarrowlength="short" endarrowwidth="narrow" endarrowlength="short"/>
                  <v:path arrowok="t" o:connecttype="custom" o:connectlocs="14092,0;14092,3150;0,11351;0,7452;14092,0" o:connectangles="0,0,0,0,0"/>
                </v:shape>
                <v:group id="Group 73" o:spid="_x0000_s1030" style="position:absolute;left:2714;top:389;width:10903;height:5525" coordorigin=",-4" coordsize="20003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74" o:spid="_x0000_s1031" style="position:absolute;top:17071;width:2497;height:2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" strokeweight="2pt"/>
                  <v:oval id="Oval 75" o:spid="_x0000_s1032" style="position:absolute;left:5836;top:11325;width:2497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" strokeweight="2pt"/>
                  <v:oval id="Oval 76" o:spid="_x0000_s1033" style="position:absolute;left:11685;top:5659;width:2482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" strokeweight="2pt"/>
                  <v:oval id="Oval 77" o:spid="_x0000_s1034" style="position:absolute;left:17519;top:-4;width:2484;height:2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" strokeweight="2pt"/>
                </v:group>
                <v:oval id="Oval 78" o:spid="_x0000_s1035" style="position:absolute;left:5444;top:5871;width:1361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" strokeweight="2pt"/>
                <v:oval id="Oval 79" o:spid="_x0000_s1036" style="position:absolute;left:9083;top:3918;width:1353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" strokeweight="2pt"/>
                <v:oval id="Oval 80" o:spid="_x0000_s1037" style="position:absolute;left:12263;top:2342;width:1354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" strokeweight="2pt"/>
                <v:oval id="Oval 81" o:spid="_x0000_s1038" style="position:absolute;left:15444;top:809;width:1361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" strokeweight="2pt"/>
                <v:shape id="Freeform 82" o:spid="_x0000_s1039" style="position:absolute;top:9411;width:13646;height:10588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" path="m,l19980,11848r,8126l,6632,,xe" strokeweight="2pt">
                  <v:stroke startarrowwidth="narrow" startarrowlength="short" endarrowwidth="narrow" endarrowlength="short"/>
                  <v:path arrowok="t" o:connecttype="custom" o:connectlocs="0,0;13632,6272;13632,10574;0,3511;0,0" o:connectangles="0,0,0,0,0"/>
                </v:shape>
                <v:shape id="Freeform 83" o:spid="_x0000_s1040" style="position:absolute;left:13632;top:12530;width:5007;height:746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" path="m,8439l19945,r,10483l,19963,,8439xe" fillcolor="#737373" strokeweight="2pt">
                  <v:stroke startarrowwidth="narrow" startarrowlength="short" endarrowwidth="narrow" endarrowlength="short"/>
                  <v:path arrowok="t" o:connecttype="custom" o:connectlocs="0,3152;4993,0;4993,3915;0,7455;0,3152" o:connectangles="0,0,0,0,0"/>
                </v:shape>
                <v:line id="Line 84" o:spid="_x0000_s1041" style="position:absolute;flip:x y;visibility:visible;mso-wrap-style:square" from="10902,9411" to="18639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" strokeweight="2pt">
                  <v:stroke startarrowwidth="narrow" startarrowlength="short" endarrowwidth="narrow" endarrowlength="short"/>
                </v:line>
                <v:oval id="Oval 85" o:spid="_x0000_s1042" style="position:absolute;left:8158;top:11775;width:1361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" strokeweight="2pt"/>
                <v:oval id="Oval 86" o:spid="_x0000_s1043" style="position:absolute;left:10451;top:10178;width:1361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" strokeweight="2pt"/>
                <v:oval id="Oval 87" o:spid="_x0000_s1044" style="position:absolute;left:11827;top:13329;width:1353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" strokeweight="2pt"/>
                <v:oval id="Oval 88" o:spid="_x0000_s1045" style="position:absolute;left:14098;top:11775;width:1361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" strokeweight="2pt"/>
              </v:group>
              <v:line id="Line 89" o:spid="_x0000_s1046" style="position:absolute;visibility:visible;mso-wrap-style:square" from="0,5871" to="15,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" strokeweight="2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7808"/>
    <w:multiLevelType w:val="multilevel"/>
    <w:tmpl w:val="4D2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6759"/>
    <w:multiLevelType w:val="multilevel"/>
    <w:tmpl w:val="E4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C00C6"/>
    <w:multiLevelType w:val="multilevel"/>
    <w:tmpl w:val="E4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32262"/>
    <w:multiLevelType w:val="hybridMultilevel"/>
    <w:tmpl w:val="9244B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F6231"/>
    <w:multiLevelType w:val="hybridMultilevel"/>
    <w:tmpl w:val="7C74FF3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DD05C8"/>
    <w:multiLevelType w:val="multilevel"/>
    <w:tmpl w:val="E4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D2CC3"/>
    <w:multiLevelType w:val="multilevel"/>
    <w:tmpl w:val="ED82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01655"/>
    <w:multiLevelType w:val="multilevel"/>
    <w:tmpl w:val="CBDA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7BE"/>
    <w:rsid w:val="000023EB"/>
    <w:rsid w:val="00033EE9"/>
    <w:rsid w:val="00036724"/>
    <w:rsid w:val="0004656A"/>
    <w:rsid w:val="0005593B"/>
    <w:rsid w:val="00057940"/>
    <w:rsid w:val="000652E3"/>
    <w:rsid w:val="00093132"/>
    <w:rsid w:val="000C3135"/>
    <w:rsid w:val="000C32C6"/>
    <w:rsid w:val="001242C1"/>
    <w:rsid w:val="00163BAA"/>
    <w:rsid w:val="001A48DC"/>
    <w:rsid w:val="001B1632"/>
    <w:rsid w:val="001E1587"/>
    <w:rsid w:val="001E3033"/>
    <w:rsid w:val="00206CCD"/>
    <w:rsid w:val="00217A0E"/>
    <w:rsid w:val="00221630"/>
    <w:rsid w:val="00235972"/>
    <w:rsid w:val="00241F0E"/>
    <w:rsid w:val="00244806"/>
    <w:rsid w:val="00250288"/>
    <w:rsid w:val="00280004"/>
    <w:rsid w:val="0029533D"/>
    <w:rsid w:val="002B0C14"/>
    <w:rsid w:val="002C13F7"/>
    <w:rsid w:val="002C3BC1"/>
    <w:rsid w:val="003060F2"/>
    <w:rsid w:val="00331419"/>
    <w:rsid w:val="003473BE"/>
    <w:rsid w:val="0035485B"/>
    <w:rsid w:val="003768F8"/>
    <w:rsid w:val="003A143B"/>
    <w:rsid w:val="003D0515"/>
    <w:rsid w:val="003E5373"/>
    <w:rsid w:val="003F042A"/>
    <w:rsid w:val="003F5FD0"/>
    <w:rsid w:val="00486864"/>
    <w:rsid w:val="004B37E9"/>
    <w:rsid w:val="004E1068"/>
    <w:rsid w:val="0050622F"/>
    <w:rsid w:val="00565A5D"/>
    <w:rsid w:val="005679D6"/>
    <w:rsid w:val="005765D1"/>
    <w:rsid w:val="00582659"/>
    <w:rsid w:val="00585549"/>
    <w:rsid w:val="0059448B"/>
    <w:rsid w:val="00595D53"/>
    <w:rsid w:val="005A214D"/>
    <w:rsid w:val="005B05E5"/>
    <w:rsid w:val="005B2C7E"/>
    <w:rsid w:val="005D72FC"/>
    <w:rsid w:val="005E57F5"/>
    <w:rsid w:val="005E6D5B"/>
    <w:rsid w:val="0066098F"/>
    <w:rsid w:val="006753A8"/>
    <w:rsid w:val="00676782"/>
    <w:rsid w:val="006C3A46"/>
    <w:rsid w:val="006D3FAC"/>
    <w:rsid w:val="006E2068"/>
    <w:rsid w:val="007014A7"/>
    <w:rsid w:val="007110ED"/>
    <w:rsid w:val="00725C78"/>
    <w:rsid w:val="0078255B"/>
    <w:rsid w:val="00786BC4"/>
    <w:rsid w:val="007D6762"/>
    <w:rsid w:val="00800E6B"/>
    <w:rsid w:val="00816ED4"/>
    <w:rsid w:val="008322F4"/>
    <w:rsid w:val="008550FF"/>
    <w:rsid w:val="00877AB7"/>
    <w:rsid w:val="00882E35"/>
    <w:rsid w:val="00884006"/>
    <w:rsid w:val="008908C9"/>
    <w:rsid w:val="008A76BA"/>
    <w:rsid w:val="008B393A"/>
    <w:rsid w:val="00955D7E"/>
    <w:rsid w:val="0099147C"/>
    <w:rsid w:val="009B079F"/>
    <w:rsid w:val="00A02F22"/>
    <w:rsid w:val="00A13DF2"/>
    <w:rsid w:val="00A5105D"/>
    <w:rsid w:val="00A52605"/>
    <w:rsid w:val="00A84622"/>
    <w:rsid w:val="00AA2AB4"/>
    <w:rsid w:val="00AC14AA"/>
    <w:rsid w:val="00AC310D"/>
    <w:rsid w:val="00B063C6"/>
    <w:rsid w:val="00B14BBC"/>
    <w:rsid w:val="00B44980"/>
    <w:rsid w:val="00B80DE7"/>
    <w:rsid w:val="00C02D79"/>
    <w:rsid w:val="00C242C1"/>
    <w:rsid w:val="00C27806"/>
    <w:rsid w:val="00C6418B"/>
    <w:rsid w:val="00C64C1A"/>
    <w:rsid w:val="00C826B9"/>
    <w:rsid w:val="00C94A02"/>
    <w:rsid w:val="00CD74FF"/>
    <w:rsid w:val="00CE020F"/>
    <w:rsid w:val="00CE2B9D"/>
    <w:rsid w:val="00D04DB7"/>
    <w:rsid w:val="00D1726A"/>
    <w:rsid w:val="00D237BE"/>
    <w:rsid w:val="00D26B69"/>
    <w:rsid w:val="00D71576"/>
    <w:rsid w:val="00D7485D"/>
    <w:rsid w:val="00D769AA"/>
    <w:rsid w:val="00D81327"/>
    <w:rsid w:val="00DE0B88"/>
    <w:rsid w:val="00DE45FF"/>
    <w:rsid w:val="00E404A1"/>
    <w:rsid w:val="00E81B6A"/>
    <w:rsid w:val="00E8471A"/>
    <w:rsid w:val="00EB00ED"/>
    <w:rsid w:val="00ED48D1"/>
    <w:rsid w:val="00F23B32"/>
    <w:rsid w:val="00F23EFF"/>
    <w:rsid w:val="00F47A6E"/>
    <w:rsid w:val="00F60E34"/>
    <w:rsid w:val="00F72DD7"/>
    <w:rsid w:val="00FB1D00"/>
    <w:rsid w:val="00FB6D87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3A992C"/>
  <w15:docId w15:val="{316A7AF8-D8CB-4E76-9B64-401DEEE7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3B"/>
  </w:style>
  <w:style w:type="paragraph" w:styleId="Titre1">
    <w:name w:val="heading 1"/>
    <w:aliases w:val="Ti 1"/>
    <w:basedOn w:val="Normal"/>
    <w:next w:val="Normal"/>
    <w:qFormat/>
    <w:rsid w:val="003A143B"/>
    <w:pPr>
      <w:keepNext/>
      <w:jc w:val="center"/>
      <w:outlineLvl w:val="0"/>
    </w:pPr>
    <w:rPr>
      <w:b/>
      <w:sz w:val="40"/>
    </w:rPr>
  </w:style>
  <w:style w:type="paragraph" w:styleId="Titre2">
    <w:name w:val="heading 2"/>
    <w:aliases w:val="Ti 2"/>
    <w:basedOn w:val="Normal"/>
    <w:next w:val="Normal"/>
    <w:qFormat/>
    <w:rsid w:val="003A143B"/>
    <w:pPr>
      <w:keepNext/>
      <w:outlineLvl w:val="1"/>
    </w:pPr>
    <w:rPr>
      <w:b/>
      <w:sz w:val="28"/>
      <w:u w:val="single"/>
    </w:rPr>
  </w:style>
  <w:style w:type="paragraph" w:styleId="Titre3">
    <w:name w:val="heading 3"/>
    <w:aliases w:val="Ti 3"/>
    <w:basedOn w:val="Normal"/>
    <w:next w:val="Normal"/>
    <w:qFormat/>
    <w:rsid w:val="003A143B"/>
    <w:pPr>
      <w:keepNext/>
      <w:ind w:left="1134" w:right="1134"/>
      <w:jc w:val="center"/>
      <w:outlineLvl w:val="2"/>
    </w:pPr>
    <w:rPr>
      <w:sz w:val="24"/>
    </w:rPr>
  </w:style>
  <w:style w:type="paragraph" w:styleId="Titre4">
    <w:name w:val="heading 4"/>
    <w:basedOn w:val="Normal"/>
    <w:next w:val="Normal"/>
    <w:qFormat/>
    <w:rsid w:val="003A143B"/>
    <w:pPr>
      <w:keepNext/>
      <w:jc w:val="right"/>
      <w:outlineLvl w:val="3"/>
    </w:pPr>
    <w:rPr>
      <w:b/>
    </w:rPr>
  </w:style>
  <w:style w:type="paragraph" w:styleId="Titre5">
    <w:name w:val="heading 5"/>
    <w:basedOn w:val="Normal"/>
    <w:next w:val="Normal"/>
    <w:qFormat/>
    <w:rsid w:val="003A143B"/>
    <w:pPr>
      <w:keepNext/>
      <w:jc w:val="center"/>
      <w:outlineLvl w:val="4"/>
    </w:pPr>
    <w:rPr>
      <w:b/>
      <w:sz w:val="32"/>
      <w:u w:val="single"/>
    </w:rPr>
  </w:style>
  <w:style w:type="paragraph" w:styleId="Titre6">
    <w:name w:val="heading 6"/>
    <w:basedOn w:val="Normal"/>
    <w:next w:val="Normal"/>
    <w:qFormat/>
    <w:rsid w:val="003A143B"/>
    <w:pPr>
      <w:keepNext/>
      <w:jc w:val="center"/>
      <w:outlineLvl w:val="5"/>
    </w:pPr>
    <w:rPr>
      <w:b/>
      <w:sz w:val="28"/>
    </w:rPr>
  </w:style>
  <w:style w:type="paragraph" w:styleId="Titre7">
    <w:name w:val="heading 7"/>
    <w:basedOn w:val="Normal"/>
    <w:next w:val="Normal"/>
    <w:qFormat/>
    <w:rsid w:val="003A143B"/>
    <w:pPr>
      <w:keepNext/>
      <w:jc w:val="center"/>
      <w:outlineLvl w:val="6"/>
    </w:pPr>
    <w:rPr>
      <w:b/>
      <w:sz w:val="36"/>
      <w:u w:val="single"/>
    </w:rPr>
  </w:style>
  <w:style w:type="paragraph" w:styleId="Titre8">
    <w:name w:val="heading 8"/>
    <w:basedOn w:val="Normal"/>
    <w:next w:val="Normal"/>
    <w:qFormat/>
    <w:rsid w:val="003A143B"/>
    <w:pPr>
      <w:keepNext/>
      <w:jc w:val="center"/>
      <w:outlineLvl w:val="7"/>
    </w:pPr>
    <w:rPr>
      <w:b/>
      <w:sz w:val="28"/>
      <w:u w:val="single"/>
    </w:rPr>
  </w:style>
  <w:style w:type="paragraph" w:styleId="Titre9">
    <w:name w:val="heading 9"/>
    <w:basedOn w:val="Normal"/>
    <w:next w:val="Normal"/>
    <w:qFormat/>
    <w:rsid w:val="003A143B"/>
    <w:pPr>
      <w:keepNext/>
      <w:outlineLvl w:val="8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A143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A143B"/>
    <w:pPr>
      <w:tabs>
        <w:tab w:val="center" w:pos="4536"/>
        <w:tab w:val="right" w:pos="9072"/>
      </w:tabs>
    </w:pPr>
  </w:style>
  <w:style w:type="paragraph" w:styleId="Normalcentr">
    <w:name w:val="Block Text"/>
    <w:basedOn w:val="Normal"/>
    <w:rsid w:val="003A143B"/>
    <w:pPr>
      <w:spacing w:line="360" w:lineRule="auto"/>
      <w:ind w:left="1418" w:right="392" w:firstLine="567"/>
      <w:jc w:val="both"/>
    </w:pPr>
    <w:rPr>
      <w:sz w:val="22"/>
    </w:rPr>
  </w:style>
  <w:style w:type="character" w:styleId="Numrodepage">
    <w:name w:val="page number"/>
    <w:basedOn w:val="Policepardfaut"/>
    <w:rsid w:val="003A143B"/>
  </w:style>
  <w:style w:type="paragraph" w:customStyle="1" w:styleId="courant">
    <w:name w:val="courant"/>
    <w:basedOn w:val="Normal"/>
    <w:rsid w:val="003A143B"/>
    <w:pPr>
      <w:tabs>
        <w:tab w:val="left" w:pos="567"/>
      </w:tabs>
      <w:ind w:firstLine="567"/>
      <w:jc w:val="both"/>
    </w:pPr>
    <w:rPr>
      <w:sz w:val="24"/>
    </w:rPr>
  </w:style>
  <w:style w:type="paragraph" w:styleId="Corpsdetexte">
    <w:name w:val="Body Text"/>
    <w:basedOn w:val="Normal"/>
    <w:rsid w:val="003A143B"/>
    <w:rPr>
      <w:sz w:val="24"/>
    </w:rPr>
  </w:style>
  <w:style w:type="paragraph" w:styleId="Retraitnormal">
    <w:name w:val="Normal Indent"/>
    <w:basedOn w:val="Normal"/>
    <w:rsid w:val="003A143B"/>
    <w:pPr>
      <w:tabs>
        <w:tab w:val="left" w:pos="709"/>
        <w:tab w:val="left" w:pos="1418"/>
        <w:tab w:val="left" w:pos="2127"/>
        <w:tab w:val="left" w:pos="2835"/>
        <w:tab w:val="left" w:pos="3544"/>
        <w:tab w:val="left" w:pos="4253"/>
        <w:tab w:val="left" w:pos="4962"/>
        <w:tab w:val="left" w:pos="5670"/>
        <w:tab w:val="left" w:pos="6379"/>
        <w:tab w:val="left" w:pos="7088"/>
        <w:tab w:val="left" w:pos="7797"/>
        <w:tab w:val="left" w:pos="8505"/>
      </w:tabs>
      <w:spacing w:line="360" w:lineRule="atLeast"/>
      <w:ind w:left="708"/>
      <w:jc w:val="both"/>
    </w:pPr>
    <w:rPr>
      <w:sz w:val="24"/>
    </w:rPr>
  </w:style>
  <w:style w:type="paragraph" w:styleId="Listepuces">
    <w:name w:val="List Bullet"/>
    <w:basedOn w:val="Normal"/>
    <w:autoRedefine/>
    <w:rsid w:val="003A143B"/>
    <w:pPr>
      <w:ind w:left="1134" w:hanging="283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48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485B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1B1632"/>
  </w:style>
  <w:style w:type="character" w:customStyle="1" w:styleId="En-tteCar">
    <w:name w:val="En-tête Car"/>
    <w:basedOn w:val="Policepardfaut"/>
    <w:link w:val="En-tte"/>
    <w:rsid w:val="001B1632"/>
  </w:style>
  <w:style w:type="paragraph" w:styleId="Paragraphedeliste">
    <w:name w:val="List Paragraph"/>
    <w:basedOn w:val="Normal"/>
    <w:uiPriority w:val="34"/>
    <w:qFormat/>
    <w:rsid w:val="000023EB"/>
    <w:pPr>
      <w:ind w:left="720"/>
      <w:contextualSpacing/>
    </w:pPr>
    <w:rPr>
      <w:b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23EB"/>
    <w:pPr>
      <w:numPr>
        <w:ilvl w:val="1"/>
      </w:numPr>
    </w:pPr>
    <w:rPr>
      <w:rFonts w:ascii="Cambria" w:hAnsi="Cambria"/>
      <w:b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23EB"/>
    <w:rPr>
      <w:rFonts w:ascii="Cambria" w:eastAsia="Times New Roman" w:hAnsi="Cambria" w:cs="Times New Roman"/>
      <w:b/>
      <w:i/>
      <w:iCs/>
      <w:color w:val="4F81BD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768F8"/>
    <w:rPr>
      <w:color w:val="0000FF"/>
      <w:u w:val="single"/>
    </w:rPr>
  </w:style>
  <w:style w:type="paragraph" w:customStyle="1" w:styleId="Default">
    <w:name w:val="Default"/>
    <w:rsid w:val="005D72F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093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mations%20Informatiques\Mod&#232;les\Travaux%20Dirrig&#233;s%20&amp;%20Exercices\Mod&#232;le%20Exercices%20Enonc&#233;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81A084643D9B499DAEDBF0137393EF" ma:contentTypeVersion="12" ma:contentTypeDescription="Crée un document." ma:contentTypeScope="" ma:versionID="372798076c7b77f8c2340e96f54ad9cc">
  <xsd:schema xmlns:xsd="http://www.w3.org/2001/XMLSchema" xmlns:xs="http://www.w3.org/2001/XMLSchema" xmlns:p="http://schemas.microsoft.com/office/2006/metadata/properties" xmlns:ns2="92802c98-519c-4e35-bcf0-00b9917ef017" xmlns:ns3="c6863a48-23a8-4e49-b345-25d52d2c628d" targetNamespace="http://schemas.microsoft.com/office/2006/metadata/properties" ma:root="true" ma:fieldsID="5f9397a4f3e13ee6c6de63a013b9d43f" ns2:_="" ns3:_="">
    <xsd:import namespace="92802c98-519c-4e35-bcf0-00b9917ef017"/>
    <xsd:import namespace="c6863a48-23a8-4e49-b345-25d52d2c6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2c98-519c-4e35-bcf0-00b9917ef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3a48-23a8-4e49-b345-25d52d2c628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24c346f-f93d-4409-9f3e-5f7dc8fee619}" ma:internalName="TaxCatchAll" ma:showField="CatchAllData" ma:web="c6863a48-23a8-4e49-b345-25d52d2c62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802c98-519c-4e35-bcf0-00b9917ef017">
      <Terms xmlns="http://schemas.microsoft.com/office/infopath/2007/PartnerControls"/>
    </lcf76f155ced4ddcb4097134ff3c332f>
    <TaxCatchAll xmlns="c6863a48-23a8-4e49-b345-25d52d2c628d" xsi:nil="true"/>
  </documentManagement>
</p:properties>
</file>

<file path=customXml/itemProps1.xml><?xml version="1.0" encoding="utf-8"?>
<ds:datastoreItem xmlns:ds="http://schemas.openxmlformats.org/officeDocument/2006/customXml" ds:itemID="{D21E69C2-F7EC-4E98-97AA-C72E9E66B9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D376B-60DA-4D6A-9761-2A7A79CB7FDB}"/>
</file>

<file path=customXml/itemProps3.xml><?xml version="1.0" encoding="utf-8"?>
<ds:datastoreItem xmlns:ds="http://schemas.openxmlformats.org/officeDocument/2006/customXml" ds:itemID="{ED204FA3-6343-45BB-B005-F21410A2D06C}"/>
</file>

<file path=customXml/itemProps4.xml><?xml version="1.0" encoding="utf-8"?>
<ds:datastoreItem xmlns:ds="http://schemas.openxmlformats.org/officeDocument/2006/customXml" ds:itemID="{762D7D95-8DD7-4610-A616-4634EBD64EC0}"/>
</file>

<file path=docProps/app.xml><?xml version="1.0" encoding="utf-8"?>
<Properties xmlns="http://schemas.openxmlformats.org/officeDocument/2006/extended-properties" xmlns:vt="http://schemas.openxmlformats.org/officeDocument/2006/docPropsVTypes">
  <Template>Modèle Exercices Enoncés.dotx</Template>
  <TotalTime>55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MODULE2 SEANCE3 CAPACITE7</vt:lpstr>
    </vt:vector>
  </TitlesOfParts>
  <Company>AFPA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SEANCE3 CAPACITE7</dc:title>
  <dc:subject>Structures imbriquées</dc:subject>
  <dc:creator>Utilisateur Windows</dc:creator>
  <cp:lastModifiedBy>Bonneau Didier</cp:lastModifiedBy>
  <cp:revision>16</cp:revision>
  <cp:lastPrinted>2010-06-24T11:56:00Z</cp:lastPrinted>
  <dcterms:created xsi:type="dcterms:W3CDTF">2016-09-15T13:08:00Z</dcterms:created>
  <dcterms:modified xsi:type="dcterms:W3CDTF">2022-10-24T13:45:00Z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0x0101008F81A084643D9B499DAEDBF0137393EF</vt:lpwstr>
  </property>
</Properties>
</file>